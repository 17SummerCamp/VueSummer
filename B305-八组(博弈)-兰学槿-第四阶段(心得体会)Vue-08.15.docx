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第四阶段（Vue）心得体会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来实验室到今天，已然大半个月过去。或许是本阶段的任务完成的进度较快，又或许，是习惯了这样的忙碌和纠结，情绪和心态倒是渐渐平静了下来。在这样日渐平静的心境下，好像也就没有那么多需要宣泄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我而言，在这里需要学习的东西就像个深不见底的洞，我不知道要摸黑往里走多久，才能柳暗花明，才能拨云见天。难还是一样的难，不，应该说是每一个阶段比起之前都有过之而无不及，没有最难，只有更难。依然动不动就要熬夜敲代码，依然会为了想明白不懂的问题而睡不踏实，依然会在偶尔的小情绪中突然失落失望失掉方向……但是到今天，倒也开始乐在其中了，越来越觉得，我还是更喜欢这样的生活，它让我觉得充实，也踏实。这可能就是所谓的——痛并快乐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昨天数学建模的同学来学校报到，今天一早也开始了他们的学习任务。但就在刚刚，早上十点不到，我一个参加建模的同学就发消息跟我说：“无聊透顶！”我一笑，开玩笑问他：“怎么，刚来就想走了？”他斩钉截铁的给予肯定。刚来就想走？这不是跟我那天一样吗？虽然我不是因为无聊，但殊途同归，到底是有这种念头的。我不知道该说万事开头难，还是说越到后面越难坚持。大概每一个开始都是不易的，纵使你满腔热忱，很多东西还是需要极力说服自己去克服去适应。而过程嘛，当落差开始涌现的时候，你的热忱退去，取而代之的就是迷茫和不知所措。只是这个时候再来说放弃的话，未免有点太对不起自己了。我从来都觉得中途放弃实在不是一个明智的选择，不喜欢或者害怕的话大可以一开始就走，有时候比起不敢开始，中途放弃才是最可悲的。你都已经熬过了开头，熬过了中间无数次反反复复的心理纠葛，那就不妨继续往前走走，说不定哪天就释然了，就把所有的不安与不顺都消化在了半路，然后轻装前行。至于后面还会有怎样的波澜，那就再说吧，我相信我这一路的成长会让我有足够的信心和勇气去面对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C2C34"/>
    <w:rsid w:val="1A9C2C3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2018-08-15T01:25:00Z</dcterms:created>
  <dc:creator>失期</dc:creator>
  <cp:lastModifiedBy>失期</cp:lastModifiedBy>
  <dcterms:modified xsi:type="dcterms:W3CDTF">2018-08-15T02:44:47Z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
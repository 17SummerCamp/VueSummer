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心得体会</w:t>
      </w:r>
    </w:p>
    <w:p>
      <w:pPr>
        <w:pStyle w:val="3"/>
        <w:jc w:val="center"/>
        <w:rPr>
          <w:rFonts w:hint="eastAsia"/>
          <w:lang w:val="en-US" w:eastAsia="zh-CN"/>
        </w:rPr>
      </w:pPr>
      <w:r>
        <w:rPr>
          <w:rFonts w:hint="eastAsia"/>
          <w:lang w:val="en-US" w:eastAsia="zh-CN"/>
        </w:rPr>
        <w:t>规范语法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阶段的学习中遇到了一些问题，在设置router的时候有一个文件一直报错“找不到该文件”，就找了一个已经引入了的文件来放置页面来解决这个问题。后来问学长为什么会出现这种情况，学长看到我的引入方式说不是这样引入的，但是确实能引入，只是会少一部分功能，而且可能会出问题，之前的问题就是因为没引入成功导致的，如果规范的写</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引入是可以用快捷键进入引入文件来判断是否成功引入的，但因为语法用得不规范，我就检查不出来错误出现在哪里。敲代码时不能只看中功能的实现，要规范自己的代码，正确的用好语法来写，不然可能出了问题都找不到问题在哪里，不规范的语法在某个环境下可能会是正确的，能实现功能，但是换一个环境就可能出现问题，所以要注意语法的规范!</w:t>
      </w:r>
    </w:p>
    <w:p>
      <w:pPr>
        <w:pStyle w:val="3"/>
        <w:jc w:val="center"/>
        <w:rPr>
          <w:rFonts w:hint="eastAsia"/>
          <w:lang w:val="en-US" w:eastAsia="zh-CN"/>
        </w:rPr>
      </w:pPr>
      <w:r>
        <w:rPr>
          <w:rFonts w:hint="eastAsia"/>
          <w:lang w:val="en-US" w:eastAsia="zh-CN"/>
        </w:rPr>
        <w:t>慎用框架模板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lement让我们在布局，添加部件的时变得很方便，可以直接引用element的模板，但是我在使用中遇到了一些问题，太过方便，加上我自己布局的问题，引入了太多的element的模板，但是element模板中有许多固定的属性，预设了一些布局的控制，不同的部件之间可能出现矛盾，导致我跳转页面后再饭后原页面的时候原页面的布局就发生了改变，用了许多方法都没有解决问题，在学长的帮助下找到了是因为一个element元素的属性与其他的发生冲突，导致了布局的变化，element太过方便，但是用的太多反而会不方便，因为其自带属性是不好更改</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，很可能与自己的东西发生冲突，也是因为对element的一些原件不了解所以找不到问题出在哪里，学长在布置任务的时候就说了可以去看看部件后的属性和API，但是我却</w:t>
      </w:r>
      <w:r>
        <w:rPr>
          <w:rFonts w:hint="eastAsia" w:asciiTheme="minorEastAsia" w:hAnsiTheme="minorEastAsia" w:cstheme="minorEastAsia"/>
          <w:sz w:val="24"/>
          <w:szCs w:val="24"/>
          <w:lang w:val="en-US" w:eastAsia="zh-CN"/>
        </w:rPr>
        <w:t>没</w:t>
      </w:r>
      <w:r>
        <w:rPr>
          <w:rFonts w:hint="eastAsia" w:asciiTheme="minorEastAsia" w:hAnsiTheme="minorEastAsia" w:eastAsiaTheme="minorEastAsia" w:cstheme="minorEastAsia"/>
          <w:sz w:val="24"/>
          <w:szCs w:val="24"/>
          <w:lang w:val="en-US" w:eastAsia="zh-CN"/>
        </w:rPr>
        <w:t>怎么在意，在</w:t>
      </w:r>
      <w:r>
        <w:rPr>
          <w:rFonts w:hint="eastAsia" w:asciiTheme="minorEastAsia" w:hAnsiTheme="minorEastAsia" w:cstheme="minorEastAsia"/>
          <w:sz w:val="24"/>
          <w:szCs w:val="24"/>
          <w:lang w:val="en-US" w:eastAsia="zh-CN"/>
        </w:rPr>
        <w:t>做</w:t>
      </w:r>
      <w:r>
        <w:rPr>
          <w:rFonts w:hint="eastAsia" w:asciiTheme="minorEastAsia" w:hAnsiTheme="minorEastAsia" w:eastAsiaTheme="minorEastAsia" w:cstheme="minorEastAsia"/>
          <w:sz w:val="24"/>
          <w:szCs w:val="24"/>
          <w:lang w:val="en-US" w:eastAsia="zh-CN"/>
        </w:rPr>
        <w:t>表单验证的时候不知道如果</w:t>
      </w:r>
      <w:r>
        <w:rPr>
          <w:rFonts w:hint="eastAsia" w:asciiTheme="minorEastAsia" w:hAnsiTheme="minorEastAsia" w:cstheme="minorEastAsia"/>
          <w:sz w:val="24"/>
          <w:szCs w:val="24"/>
          <w:lang w:val="en-US" w:eastAsia="zh-CN"/>
        </w:rPr>
        <w:t>要</w:t>
      </w:r>
      <w:r>
        <w:rPr>
          <w:rFonts w:hint="eastAsia" w:asciiTheme="minorEastAsia" w:hAnsiTheme="minorEastAsia" w:eastAsiaTheme="minorEastAsia" w:cstheme="minorEastAsia"/>
          <w:sz w:val="24"/>
          <w:szCs w:val="24"/>
          <w:lang w:val="en-US" w:eastAsia="zh-CN"/>
        </w:rPr>
        <w:t>用验证prop为必填的属性，我没有加这个属性，用了很多方法，来检错，但是都没解决问题，最终在学长的提醒下才解决了问题。</w:t>
      </w:r>
      <w:r>
        <w:rPr>
          <w:rFonts w:hint="eastAsia" w:asciiTheme="minorEastAsia" w:hAnsiTheme="minorEastAsia" w:cstheme="minorEastAsia"/>
          <w:sz w:val="24"/>
          <w:szCs w:val="24"/>
          <w:lang w:val="en-US" w:eastAsia="zh-CN"/>
        </w:rPr>
        <w:t>知道一个方法跟会用一个方法是有差距的，在用模板的时候一定要去看看它的API，让自己对模板的属性有印象，知道其中方法该怎么去使用，一无所知的去做，出了问题都不知道问题出在哪里。</w:t>
      </w:r>
    </w:p>
    <w:p>
      <w:pPr>
        <w:pStyle w:val="2"/>
        <w:jc w:val="center"/>
        <w:rPr>
          <w:rFonts w:hint="eastAsia"/>
          <w:lang w:val="en-US" w:eastAsia="zh-CN"/>
        </w:rPr>
      </w:pPr>
      <w:bookmarkStart w:id="0" w:name="_GoBack"/>
      <w:bookmarkEnd w:id="0"/>
      <w:r>
        <w:rPr>
          <w:rFonts w:hint="eastAsia"/>
          <w:lang w:val="en-US" w:eastAsia="zh-CN"/>
        </w:rPr>
        <w:t>求知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查代码时学长问了一些代码中的关键字和方法的意思和方法，大多都答不上来，只知道有那么个东西，知道在这里该怎么用，但是不知道为什么这么用，不知道这代表什么。再看了一下官方的文档发现其实这些东西文档里边都是有的。做的时候都是遇到不知道怎么做的就上百度或者在element中的模板里是怎么做的就照猫画虎的拿来用，不求甚解。再看官方文档的时候才知道到底是怎么实现的。想一想这样的方式就像是叫我写一篇作文我却去把与拼凑一些别人写的东西，硬凑成一篇文章，而不是自己去写，这样的方式，这次做了，下次也许就忘了，下次做还是不知道怎么做，看着自己写的东西都会感觉陌生，遇到不知道的代码，应该注意去获取相关的知识，而不是不求甚解的拿来就直接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F07"/>
    <w:rsid w:val="007B3F07"/>
    <w:rsid w:val="366D60E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2018-08-15T02:09:00Z</dcterms:created>
  <dc:creator>Aurora</dc:creator>
  <cp:lastModifiedBy>Aurora</cp:lastModifiedBy>
  <dcterms:modified xsi:type="dcterms:W3CDTF">2018-08-15T09:02:39Z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
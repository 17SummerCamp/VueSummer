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心得体会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昨天看到那些参加数学建模的同学都提着行李来了学校，我才发现已经15号了，突然觉得时间过得真的好快，但是每一天的生活都过得非常的充实，已经习惯了每天花1个多小时的时间往返宿舍、食堂、实验室，习惯了每天10个小时坐在电脑面前学习，习惯了每次交作业前的忙碌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这一阶段我们学vue.js和element，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刚开始花了一两天的时间学习vue，最开始看vue的时候就觉得它和之前的学习内容不太一样，学习起来没有那么轻松，甚至说不想看，但是还是强迫自己看了下去。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二天早上学姐给我们讲了一下学习的内容，但是我还是没怎么听懂，而且学姐说了一个配路由让我更是让我云里雾里，我当时回到座位上就找了菜鸟教程里面关于路由的内容来看，但是我发现我根本看不懂它在说什么，当时软件也不太会用，连代码要写在哪个界面里面都不知道，后来我看到其他同学已经学会了配路由，就去想他请教了一番，然后我就快速的用了几分钟解决了这个问题。所以我认为有时候适当的寻求他人的帮助很重要，我记得以前有老师给我说过一句话，他说“你们要擅于利用身边的人来完成自己想做的事情”，虽然说“利用”这个词语听起来不太好听，但是我觉得这句话很有道理，这样可以让我们快速的完成我们想做的事情，但是前提是在双方都愿意的条件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天晚上我就开始看了一下element里面的内容，不看不知道，一看吓一跳，我觉得和vue不太沾边，里面也只有一些组件的代码，完全没有讲解，完全看不懂他在些什么，这让我很难受，于是我就直接复制element里面的组件代码到我们代码中，然后再修改，把需要做的内容的显示界面弄了出来，至于功能的实现我没有立刻开始做，我去网上搜索了一些内容来看了一下，然后理解了一下，第二天才开始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实现功能的时候，每当有一个功能被我实现的时候，我都感觉到非常的开心，就像自己养的儿子突然长大了似的。我大一的时候特别讨厌编程，我进实验室是因为听说博弈实验室是和算法相关的，我当时以为算法是和数学相关的和编程没有太大的关系……但是在实验室的这10多天里面算是改变了我的想法，我开始觉得编程很有趣，特别是很享受实现代码后的喜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夏令营还剩下15天的学习，坚持下去吧，虽然坚持下去不一定会有回报，但是放弃了一定不会有回报。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83244"/>
    <w:rsid w:val="2208324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2018-08-15T02:30:00Z</dcterms:created>
  <dc:creator>iss</dc:creator>
  <cp:lastModifiedBy>iss</cp:lastModifiedBy>
  <dcterms:modified xsi:type="dcterms:W3CDTF">2018-08-15T03:26:53Z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